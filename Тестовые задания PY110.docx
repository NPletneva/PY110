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50FC" w:rsidRDefault="00625ABA">
      <w:pPr>
        <w:rPr>
          <w:lang w:val="ru-RU"/>
        </w:rPr>
      </w:pPr>
      <w:bookmarkStart w:id="0" w:name="_GoBack"/>
      <w:bookmarkEnd w:id="0"/>
      <w:r>
        <w:rPr>
          <w:lang w:val="ru-RU"/>
        </w:rPr>
        <w:t>Тестовые задания:</w:t>
      </w:r>
    </w:p>
    <w:p w:rsidR="00625ABA" w:rsidRDefault="00625ABA" w:rsidP="00625ABA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Создать функцию, принимающую на вход массив и функцию и применяющую принятую фукнцию к каждому элементу массива, после чего возвращающую результат</w:t>
      </w:r>
    </w:p>
    <w:p w:rsidR="00625ABA" w:rsidRDefault="00625ABA" w:rsidP="00625ABA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Напишите функцию, возвращающую список квадратов нечетных чисел до заданного числа (желательно использовать генераторы)</w:t>
      </w:r>
    </w:p>
    <w:p w:rsidR="00625ABA" w:rsidRDefault="00625ABA" w:rsidP="00625ABA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Напишите функцию, принимающую неограниченное число аргументов и возвращающую наибольший из них (все аргументы – числа)</w:t>
      </w:r>
    </w:p>
    <w:p w:rsidR="00625ABA" w:rsidRPr="00625ABA" w:rsidRDefault="00625ABA" w:rsidP="00625ABA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Напишите функцию, считающую количество каждой из букв в входном предложении и возвращающую статистику вида </w:t>
      </w:r>
      <w:r w:rsidRPr="00625ABA">
        <w:rPr>
          <w:lang w:val="ru-RU"/>
        </w:rPr>
        <w:t>{‘</w:t>
      </w:r>
      <w:r>
        <w:t>a</w:t>
      </w:r>
      <w:r w:rsidRPr="00625ABA">
        <w:rPr>
          <w:lang w:val="ru-RU"/>
        </w:rPr>
        <w:t>’: 3, ‘</w:t>
      </w:r>
      <w:r>
        <w:t>b</w:t>
      </w:r>
      <w:r w:rsidRPr="00625ABA">
        <w:rPr>
          <w:lang w:val="ru-RU"/>
        </w:rPr>
        <w:t>’: 5…}</w:t>
      </w:r>
    </w:p>
    <w:p w:rsidR="00625ABA" w:rsidRPr="00625ABA" w:rsidRDefault="00625ABA" w:rsidP="00625ABA">
      <w:pPr>
        <w:rPr>
          <w:lang w:val="ru-RU"/>
        </w:rPr>
      </w:pPr>
      <w:r>
        <w:rPr>
          <w:lang w:val="ru-RU"/>
        </w:rPr>
        <w:t xml:space="preserve">Задание необходимо оформить в виде модуля, к каждой функции дать хотя бы минимальные </w:t>
      </w:r>
      <w:r>
        <w:t>docstring</w:t>
      </w:r>
      <w:r w:rsidRPr="00625ABA">
        <w:rPr>
          <w:lang w:val="ru-RU"/>
        </w:rPr>
        <w:t xml:space="preserve"> </w:t>
      </w:r>
      <w:r>
        <w:rPr>
          <w:lang w:val="ru-RU"/>
        </w:rPr>
        <w:t>комментарии</w:t>
      </w:r>
      <w:r w:rsidRPr="00625ABA">
        <w:rPr>
          <w:lang w:val="ru-RU"/>
        </w:rPr>
        <w:t xml:space="preserve">, </w:t>
      </w:r>
      <w:r>
        <w:rPr>
          <w:lang w:val="ru-RU"/>
        </w:rPr>
        <w:t>использовать аннотации аргументов и возвращаемых значений.</w:t>
      </w:r>
    </w:p>
    <w:sectPr w:rsidR="00625ABA" w:rsidRPr="00625A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CF206B"/>
    <w:multiLevelType w:val="hybridMultilevel"/>
    <w:tmpl w:val="DB1094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ABA"/>
    <w:rsid w:val="0058482E"/>
    <w:rsid w:val="00625ABA"/>
    <w:rsid w:val="00805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5AB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5A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2215C87A</Template>
  <TotalTime>1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Changes Requested</dc:creator>
  <cp:lastModifiedBy>Tatiana V. Evdokimova</cp:lastModifiedBy>
  <cp:revision>2</cp:revision>
  <dcterms:created xsi:type="dcterms:W3CDTF">2019-02-20T13:48:00Z</dcterms:created>
  <dcterms:modified xsi:type="dcterms:W3CDTF">2019-02-20T13:48:00Z</dcterms:modified>
</cp:coreProperties>
</file>